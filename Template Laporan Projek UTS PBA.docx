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2B006DC7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D80AE7B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34E1907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9919B6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92BBEC4DB8B740B88CA94289216CF37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E776E0">
                  <w:t>A</w:t>
                </w:r>
              </w:sdtContent>
            </w:sdt>
          </w:p>
          <w:p w14:paraId="5CB27993" w14:textId="77777777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986515E40104F1FAD3556553E19314D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45EEF4E3" w14:textId="77777777" w:rsidR="002C2CDD" w:rsidRPr="00906BEE" w:rsidRDefault="00E776E0" w:rsidP="00E776E0">
            <w:r>
              <w:t>Silahkan isi bagian ini dengan dengan objektif/tujuan dari ide projek kelompok Anda.</w:t>
            </w:r>
          </w:p>
          <w:p w14:paraId="7B35854C" w14:textId="50B9DA6B" w:rsidR="002C2CDD" w:rsidRPr="00906BEE" w:rsidRDefault="0021725A" w:rsidP="007569C1">
            <w:pPr>
              <w:pStyle w:val="Heading3"/>
            </w:pPr>
            <w:r>
              <w:t>KELOMPOK</w:t>
            </w:r>
          </w:p>
          <w:p w14:paraId="4F47B6D6" w14:textId="0F4A37C9" w:rsidR="00741125" w:rsidRPr="00906BEE" w:rsidRDefault="0021725A" w:rsidP="00741125">
            <w:r>
              <w:t>Silahkan isi bagian ini dengan data anggota kelompok Anda (Nama dan NPM).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4DF8CEB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D3DFDE5" w14:textId="77777777" w:rsidR="00C612DA" w:rsidRPr="00906BEE" w:rsidRDefault="00000000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3F02FA55AD44B76868573B6F8EBB59D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E776E0">
                        <w:t>Nama projek</w:t>
                      </w:r>
                    </w:sdtContent>
                  </w:sdt>
                </w:p>
                <w:p w14:paraId="1E41FEFA" w14:textId="65F67EE0" w:rsidR="00906BEE" w:rsidRPr="00906BEE" w:rsidRDefault="00E776E0" w:rsidP="00906BEE">
                  <w:pPr>
                    <w:pStyle w:val="Heading2"/>
                  </w:pPr>
                  <w:r>
                    <w:t>Deskripsi ringkas tentang projek terkait tugas nlp klasifikasi teks</w:t>
                  </w:r>
                </w:p>
              </w:tc>
            </w:tr>
          </w:tbl>
          <w:p w14:paraId="6F2DF3E0" w14:textId="77777777" w:rsidR="002C2CDD" w:rsidRPr="00906BEE" w:rsidRDefault="00E776E0" w:rsidP="007569C1">
            <w:pPr>
              <w:pStyle w:val="Heading3"/>
            </w:pPr>
            <w:r>
              <w:t>Latar belakaNg</w:t>
            </w:r>
          </w:p>
          <w:p w14:paraId="50F1D6C7" w14:textId="77777777" w:rsidR="002C2CDD" w:rsidRPr="00906BEE" w:rsidRDefault="00E776E0" w:rsidP="007569C1">
            <w:pPr>
              <w:pStyle w:val="Heading4"/>
            </w:pPr>
            <w:r>
              <w:t>Poin 1</w:t>
            </w:r>
          </w:p>
          <w:p w14:paraId="68C97A9D" w14:textId="77777777" w:rsidR="002C2CDD" w:rsidRPr="00906BEE" w:rsidRDefault="00E776E0" w:rsidP="007569C1">
            <w:r>
              <w:t>Silahkan isi bagian ini dengan deskripsi singkat tentang poin 1 yang menjadi latar belakang projek kelompok Anda</w:t>
            </w:r>
          </w:p>
          <w:p w14:paraId="1471CF93" w14:textId="77777777" w:rsidR="002C2CDD" w:rsidRPr="00906BEE" w:rsidRDefault="00E776E0" w:rsidP="007569C1">
            <w:pPr>
              <w:pStyle w:val="Heading4"/>
            </w:pPr>
            <w:r>
              <w:t>Poin 2</w:t>
            </w:r>
          </w:p>
          <w:p w14:paraId="6D34FB83" w14:textId="77777777" w:rsidR="002C2CDD" w:rsidRPr="00906BEE" w:rsidRDefault="00E776E0" w:rsidP="007569C1">
            <w:r>
              <w:t>Silahkan isi bagian ini dengan deskripsi singkat tentang poin 2 yang menjadi latar belakang projek kelompok Anda</w:t>
            </w:r>
          </w:p>
          <w:p w14:paraId="24A1CAE0" w14:textId="04598EA8" w:rsidR="002C2CDD" w:rsidRPr="00906BEE" w:rsidRDefault="00014A13" w:rsidP="007569C1">
            <w:pPr>
              <w:pStyle w:val="Heading3"/>
            </w:pPr>
            <w:r w:rsidRPr="00014A13">
              <w:t>Deskripsi Dataset</w:t>
            </w:r>
          </w:p>
          <w:p w14:paraId="6DF0B7A2" w14:textId="77777777" w:rsidR="002C2CDD" w:rsidRPr="00906BEE" w:rsidRDefault="00E776E0" w:rsidP="007569C1">
            <w:pPr>
              <w:pStyle w:val="Heading4"/>
            </w:pPr>
            <w:r>
              <w:t>Sumber</w:t>
            </w:r>
          </w:p>
          <w:p w14:paraId="46C1ADE6" w14:textId="77777777" w:rsidR="002C2CDD" w:rsidRPr="00906BEE" w:rsidRDefault="00E776E0" w:rsidP="007569C1">
            <w:r>
              <w:t>Silahkan isi bagian ini dengan sumber dataset untuk projek kelompok Anda</w:t>
            </w:r>
            <w:r w:rsidR="00E64C95">
              <w:t xml:space="preserve"> dan bagaimana kelompok Anda mengumpulkan data</w:t>
            </w:r>
          </w:p>
          <w:p w14:paraId="0F3927B3" w14:textId="77777777" w:rsidR="002C2CDD" w:rsidRPr="00906BEE" w:rsidRDefault="00E776E0" w:rsidP="007569C1">
            <w:pPr>
              <w:pStyle w:val="Heading4"/>
            </w:pPr>
            <w:r>
              <w:t>karakteristik</w:t>
            </w:r>
          </w:p>
          <w:p w14:paraId="1EB4BB05" w14:textId="5DC10622" w:rsidR="002C2CDD" w:rsidRDefault="00E776E0" w:rsidP="007569C1">
            <w:r>
              <w:t xml:space="preserve">Silahkan isi bagian ini dengan karakteristik dari dataset kelompok Anda, misal jumlah untuk masing-masing label, </w:t>
            </w:r>
            <w:r w:rsidR="00014A13">
              <w:t xml:space="preserve">proses pelabelan data, </w:t>
            </w:r>
            <w:r>
              <w:t>dan lain-lain</w:t>
            </w:r>
          </w:p>
          <w:p w14:paraId="069B810D" w14:textId="3D87106B" w:rsidR="00014A13" w:rsidRPr="00906BEE" w:rsidRDefault="00014A13" w:rsidP="00014A13">
            <w:pPr>
              <w:pStyle w:val="Heading3"/>
            </w:pPr>
            <w:r w:rsidRPr="00014A13">
              <w:t>Rancangan dan Implementasi Pemrosesan Dataset</w:t>
            </w:r>
          </w:p>
          <w:p w14:paraId="01EDB047" w14:textId="6583DBCC" w:rsidR="00E64C95" w:rsidRPr="00906BEE" w:rsidRDefault="00E64C95" w:rsidP="00E64C95">
            <w:r>
              <w:t xml:space="preserve">Silahkan isi bagian ini dengan langkah-langkah yang akan kelompok Anda lakukan </w:t>
            </w:r>
            <w:r w:rsidR="0021725A">
              <w:t xml:space="preserve">beserta implementasinya </w:t>
            </w:r>
            <w:r>
              <w:t xml:space="preserve">untuk menyiapkan data yang terkumpul sehingga siap untuk diproses </w:t>
            </w:r>
            <w:r>
              <w:lastRenderedPageBreak/>
              <w:t>dalam pemodelan</w:t>
            </w:r>
            <w:r w:rsidR="002038F2">
              <w:t>, baik itu proses normalisasi teks maupun ekstraksi fitur.</w:t>
            </w:r>
            <w:r>
              <w:t xml:space="preserve"> </w:t>
            </w:r>
          </w:p>
          <w:p w14:paraId="37AEF7E1" w14:textId="0347B96C" w:rsidR="002C2CDD" w:rsidRPr="00906BEE" w:rsidRDefault="00014A13" w:rsidP="007569C1">
            <w:pPr>
              <w:pStyle w:val="Heading3"/>
            </w:pPr>
            <w:r w:rsidRPr="00014A13">
              <w:t>Rancangan dan Implementasi Model Pembelajaran Mesin</w:t>
            </w:r>
          </w:p>
          <w:p w14:paraId="4796B49F" w14:textId="1174CB4B" w:rsidR="00E64C95" w:rsidRPr="00906BEE" w:rsidRDefault="00E776E0" w:rsidP="00E64C95">
            <w:r>
              <w:t xml:space="preserve">Silahkan isi bagian ini dengan </w:t>
            </w:r>
            <w:r w:rsidR="002038F2" w:rsidRPr="002038F2">
              <w:t>rancangan pemodelan algoritm</w:t>
            </w:r>
            <w:r w:rsidR="0021725A">
              <w:t xml:space="preserve">a </w:t>
            </w:r>
            <w:r w:rsidR="002038F2" w:rsidRPr="002038F2">
              <w:t>yang akan diterapkan dan kombinasi parameter yang akan digunakan dengan benar dan lengkap</w:t>
            </w:r>
            <w:r w:rsidR="0021725A">
              <w:t xml:space="preserve"> beserta implementasinya.</w:t>
            </w:r>
          </w:p>
          <w:p w14:paraId="2093C146" w14:textId="2A6E9A46" w:rsidR="0021725A" w:rsidRPr="00906BEE" w:rsidRDefault="00014A13" w:rsidP="0021725A">
            <w:pPr>
              <w:pStyle w:val="Heading3"/>
            </w:pPr>
            <w:r w:rsidRPr="00014A13">
              <w:t>Rancangan dan Implementasi Evaluasi Model</w:t>
            </w:r>
          </w:p>
          <w:p w14:paraId="1157741D" w14:textId="3DF2901B" w:rsidR="0021725A" w:rsidRDefault="0021725A" w:rsidP="0021725A">
            <w:r w:rsidRPr="0021725A">
              <w:t>Silahkan isi bagian ini dengan rancangan proses evaluasi model, metrik, dan visualisasi confusion matrix yang akan digunakan dengan benar dan lengkap</w:t>
            </w:r>
            <w:r>
              <w:t xml:space="preserve"> beserta implementasinya.</w:t>
            </w:r>
          </w:p>
          <w:p w14:paraId="491E77BE" w14:textId="26EB31D0" w:rsidR="00014A13" w:rsidRPr="00906BEE" w:rsidRDefault="00014A13" w:rsidP="00014A13">
            <w:pPr>
              <w:pStyle w:val="Heading3"/>
            </w:pPr>
            <w:r>
              <w:t>KESIMPULAN</w:t>
            </w:r>
          </w:p>
          <w:p w14:paraId="59EBE0DE" w14:textId="20E81F7B" w:rsidR="00014A13" w:rsidRPr="00906BEE" w:rsidRDefault="00014A13" w:rsidP="00014A13">
            <w:r w:rsidRPr="0021725A">
              <w:t xml:space="preserve">Silahkan isi bagian ini dengan </w:t>
            </w:r>
            <w:r>
              <w:t>kesimpulan dari projek yang Anda kerjakan.</w:t>
            </w:r>
          </w:p>
          <w:p w14:paraId="7B9C01DD" w14:textId="77777777" w:rsidR="00E64C95" w:rsidRPr="00906BEE" w:rsidRDefault="00E64C95" w:rsidP="00E64C95"/>
        </w:tc>
      </w:tr>
    </w:tbl>
    <w:p w14:paraId="4A8033C0" w14:textId="77777777" w:rsidR="00290AAA" w:rsidRDefault="00290AAA" w:rsidP="00E22E87">
      <w:pPr>
        <w:pStyle w:val="NoSpacing"/>
      </w:pPr>
    </w:p>
    <w:sectPr w:rsidR="00290AAA" w:rsidSect="00D531E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D8DB4" w14:textId="77777777" w:rsidR="00D531E9" w:rsidRDefault="00D531E9" w:rsidP="00713050">
      <w:pPr>
        <w:spacing w:line="240" w:lineRule="auto"/>
      </w:pPr>
      <w:r>
        <w:separator/>
      </w:r>
    </w:p>
  </w:endnote>
  <w:endnote w:type="continuationSeparator" w:id="0">
    <w:p w14:paraId="6207232A" w14:textId="77777777" w:rsidR="00D531E9" w:rsidRDefault="00D531E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A4E01A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F6ABE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D06140B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9511B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2DDF4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3BCB67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88525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DBE4F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F70D5B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B2487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EB8B5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5C814DA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B5DAC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6C2E048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4CB425CFAD174F4BA4F0896B4945976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6DA2CE44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2256433B3CB45AA886E2AFFB146A66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19CFFC0B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BA992A8B70C94504B23BD7914FA0D590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B04F6DB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9E5989B51B5D44E1BB0623A5A03EE36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687F06A0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FEE01" w14:textId="52537AAD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8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EE6872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53E45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7D4E342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87060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6AE4E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1F42AD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F4695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DC0D7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4DCFAC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400DD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FE6E9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B24D7BF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D77FB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47FD28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CDACDC3" w14:textId="77777777" w:rsidR="00811117" w:rsidRPr="00CA3DF1" w:rsidRDefault="00000000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41D93DC8E3F847E5B774C2A0EE6AF061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7B979A77BA114627B768D6F6FEC91B23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1114847D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32944B0D2BFF4D20BAE0C567ECFD780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B2B704C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DFC24ECABE524E3FB6E9F3B9BD86B7B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2C7FF8FD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76BC965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CABE7" w14:textId="77777777" w:rsidR="00D531E9" w:rsidRDefault="00D531E9" w:rsidP="00713050">
      <w:pPr>
        <w:spacing w:line="240" w:lineRule="auto"/>
      </w:pPr>
      <w:r>
        <w:separator/>
      </w:r>
    </w:p>
  </w:footnote>
  <w:footnote w:type="continuationSeparator" w:id="0">
    <w:p w14:paraId="5298C4B8" w14:textId="77777777" w:rsidR="00D531E9" w:rsidRDefault="00D531E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B353F1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DC7F11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6DF3BC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492D766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E776E0">
                <w:t>A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7EE8BC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B379381" w14:textId="77777777" w:rsidR="00B043D2" w:rsidRPr="00906BEE" w:rsidRDefault="00000000" w:rsidP="00B043D2">
                <w:pPr>
                  <w:pStyle w:val="Heading1"/>
                </w:pPr>
                <w:sdt>
                  <w:sdtPr>
                    <w:alias w:val="Enter your name:"/>
                    <w:tag w:val="Enter your name:"/>
                    <w:id w:val="-714503517"/>
                    <w:placeholder>
                      <w:docPart w:val="D3AB2EE3A65C498FA34647645FC8952D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 w:rsidR="00B043D2">
                      <w:t>Nama projek</w:t>
                    </w:r>
                  </w:sdtContent>
                </w:sdt>
              </w:p>
              <w:p w14:paraId="20B9EE0F" w14:textId="1E22A61D" w:rsidR="001A5CA9" w:rsidRDefault="00B043D2" w:rsidP="00B043D2">
                <w:pPr>
                  <w:pStyle w:val="Heading2"/>
                </w:pPr>
                <w:r>
                  <w:t>Deskripsi ringkas tentang projek terkait tugas nlp klasifikasi teks</w:t>
                </w:r>
              </w:p>
            </w:tc>
          </w:tr>
        </w:tbl>
        <w:p w14:paraId="3574C1A2" w14:textId="77777777" w:rsidR="001A5CA9" w:rsidRPr="00F207C0" w:rsidRDefault="001A5CA9" w:rsidP="001A5CA9"/>
      </w:tc>
    </w:tr>
  </w:tbl>
  <w:p w14:paraId="24C31E84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092747">
    <w:abstractNumId w:val="9"/>
  </w:num>
  <w:num w:numId="2" w16cid:durableId="1984776286">
    <w:abstractNumId w:val="7"/>
  </w:num>
  <w:num w:numId="3" w16cid:durableId="1666202219">
    <w:abstractNumId w:val="6"/>
  </w:num>
  <w:num w:numId="4" w16cid:durableId="814295349">
    <w:abstractNumId w:val="5"/>
  </w:num>
  <w:num w:numId="5" w16cid:durableId="1495604183">
    <w:abstractNumId w:val="4"/>
  </w:num>
  <w:num w:numId="6" w16cid:durableId="1333146159">
    <w:abstractNumId w:val="8"/>
  </w:num>
  <w:num w:numId="7" w16cid:durableId="281763264">
    <w:abstractNumId w:val="3"/>
  </w:num>
  <w:num w:numId="8" w16cid:durableId="877082889">
    <w:abstractNumId w:val="2"/>
  </w:num>
  <w:num w:numId="9" w16cid:durableId="445273455">
    <w:abstractNumId w:val="1"/>
  </w:num>
  <w:num w:numId="10" w16cid:durableId="42338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96D"/>
    <w:rsid w:val="00014A13"/>
    <w:rsid w:val="00091382"/>
    <w:rsid w:val="000A07DA"/>
    <w:rsid w:val="000A2BFA"/>
    <w:rsid w:val="000B0619"/>
    <w:rsid w:val="000B61CA"/>
    <w:rsid w:val="000D3947"/>
    <w:rsid w:val="000F7610"/>
    <w:rsid w:val="00114ED7"/>
    <w:rsid w:val="00140B0E"/>
    <w:rsid w:val="001A5CA9"/>
    <w:rsid w:val="001B2AC1"/>
    <w:rsid w:val="001B403A"/>
    <w:rsid w:val="001F4583"/>
    <w:rsid w:val="002038F2"/>
    <w:rsid w:val="0021725A"/>
    <w:rsid w:val="00217980"/>
    <w:rsid w:val="00271662"/>
    <w:rsid w:val="0027404F"/>
    <w:rsid w:val="00290AAA"/>
    <w:rsid w:val="00293B83"/>
    <w:rsid w:val="002A21CF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431C1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AF6D85"/>
    <w:rsid w:val="00B043D2"/>
    <w:rsid w:val="00B5664D"/>
    <w:rsid w:val="00B5696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531E9"/>
    <w:rsid w:val="00D97A41"/>
    <w:rsid w:val="00DD3CF6"/>
    <w:rsid w:val="00DD6416"/>
    <w:rsid w:val="00DF4E0A"/>
    <w:rsid w:val="00E02DCD"/>
    <w:rsid w:val="00E12C60"/>
    <w:rsid w:val="00E22E87"/>
    <w:rsid w:val="00E57630"/>
    <w:rsid w:val="00E64C95"/>
    <w:rsid w:val="00E776E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A2798"/>
  <w15:chartTrackingRefBased/>
  <w15:docId w15:val="{3465BCDF-0657-40E3-AD5F-18BBC843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pk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BBEC4DB8B740B88CA94289216CF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C4608-A8B3-49E7-BE3F-A38967381A61}"/>
      </w:docPartPr>
      <w:docPartBody>
        <w:p w:rsidR="00B03F9B" w:rsidRDefault="00A82056">
          <w:pPr>
            <w:pStyle w:val="92BBEC4DB8B740B88CA94289216CF371"/>
          </w:pPr>
          <w:r w:rsidRPr="00906BEE">
            <w:t>YN</w:t>
          </w:r>
        </w:p>
      </w:docPartBody>
    </w:docPart>
    <w:docPart>
      <w:docPartPr>
        <w:name w:val="C986515E40104F1FAD3556553E19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8491F-221B-4A3B-8A1B-BD9BC6536C88}"/>
      </w:docPartPr>
      <w:docPartBody>
        <w:p w:rsidR="00B03F9B" w:rsidRDefault="00A82056">
          <w:pPr>
            <w:pStyle w:val="C986515E40104F1FAD3556553E19314D"/>
          </w:pPr>
          <w:r w:rsidRPr="00906BEE">
            <w:t>Objective</w:t>
          </w:r>
        </w:p>
      </w:docPartBody>
    </w:docPart>
    <w:docPart>
      <w:docPartPr>
        <w:name w:val="53F02FA55AD44B76868573B6F8EBB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81B9-87C8-428D-B86A-05101ACADFB9}"/>
      </w:docPartPr>
      <w:docPartBody>
        <w:p w:rsidR="00B03F9B" w:rsidRDefault="00A82056">
          <w:pPr>
            <w:pStyle w:val="53F02FA55AD44B76868573B6F8EBB59D"/>
          </w:pPr>
          <w:r>
            <w:t>Your name</w:t>
          </w:r>
        </w:p>
      </w:docPartBody>
    </w:docPart>
    <w:docPart>
      <w:docPartPr>
        <w:name w:val="41D93DC8E3F847E5B774C2A0EE6AF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D58D-47D0-43E4-9C9E-1A0DA65BD54D}"/>
      </w:docPartPr>
      <w:docPartBody>
        <w:p w:rsidR="00B03F9B" w:rsidRDefault="00A82056">
          <w:pPr>
            <w:pStyle w:val="41D93DC8E3F847E5B774C2A0EE6AF061"/>
          </w:pPr>
          <w:r w:rsidRPr="00906BEE">
            <w:t>School</w:t>
          </w:r>
        </w:p>
      </w:docPartBody>
    </w:docPart>
    <w:docPart>
      <w:docPartPr>
        <w:name w:val="4CB425CFAD174F4BA4F0896B49459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9E72A-CB77-4A87-94AA-6B7BF217A1D8}"/>
      </w:docPartPr>
      <w:docPartBody>
        <w:p w:rsidR="00B03F9B" w:rsidRDefault="00A82056">
          <w:pPr>
            <w:pStyle w:val="4CB425CFAD174F4BA4F0896B4945976F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7B979A77BA114627B768D6F6FEC9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6C7CE-6169-4B44-8414-64EA5DCC7C61}"/>
      </w:docPartPr>
      <w:docPartBody>
        <w:p w:rsidR="00B03F9B" w:rsidRDefault="00A82056">
          <w:pPr>
            <w:pStyle w:val="7B979A77BA114627B768D6F6FEC91B23"/>
          </w:pPr>
          <w:r w:rsidRPr="00906BEE">
            <w:t>Degree</w:t>
          </w:r>
        </w:p>
      </w:docPartBody>
    </w:docPart>
    <w:docPart>
      <w:docPartPr>
        <w:name w:val="72256433B3CB45AA886E2AFFB146A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B7417-EA0C-40AE-9FB3-BDD55CCE574A}"/>
      </w:docPartPr>
      <w:docPartBody>
        <w:p w:rsidR="00B03F9B" w:rsidRDefault="00A82056">
          <w:pPr>
            <w:pStyle w:val="72256433B3CB45AA886E2AFFB146A666"/>
          </w:pPr>
          <w:r w:rsidRPr="00906BEE">
            <w:t>Date Earned</w:t>
          </w:r>
        </w:p>
      </w:docPartBody>
    </w:docPart>
    <w:docPart>
      <w:docPartPr>
        <w:name w:val="32944B0D2BFF4D20BAE0C567ECFD7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D50FD-7629-4860-93D9-0F8D92B8F106}"/>
      </w:docPartPr>
      <w:docPartBody>
        <w:p w:rsidR="00B03F9B" w:rsidRDefault="00A82056">
          <w:pPr>
            <w:pStyle w:val="32944B0D2BFF4D20BAE0C567ECFD7801"/>
          </w:pPr>
          <w:r w:rsidRPr="00906BEE">
            <w:t>School</w:t>
          </w:r>
        </w:p>
      </w:docPartBody>
    </w:docPart>
    <w:docPart>
      <w:docPartPr>
        <w:name w:val="BA992A8B70C94504B23BD7914FA0D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0D78E-1109-4202-B69B-5CBFF9C518EE}"/>
      </w:docPartPr>
      <w:docPartBody>
        <w:p w:rsidR="00B03F9B" w:rsidRDefault="00A82056">
          <w:pPr>
            <w:pStyle w:val="BA992A8B70C94504B23BD7914FA0D590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DFC24ECABE524E3FB6E9F3B9BD86B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80C98-F5BD-4684-A79B-11ADEA146660}"/>
      </w:docPartPr>
      <w:docPartBody>
        <w:p w:rsidR="00B03F9B" w:rsidRDefault="00A82056">
          <w:pPr>
            <w:pStyle w:val="DFC24ECABE524E3FB6E9F3B9BD86B7BB"/>
          </w:pPr>
          <w:r w:rsidRPr="00906BEE">
            <w:t>Volunteer Experience or Leadership</w:t>
          </w:r>
        </w:p>
      </w:docPartBody>
    </w:docPart>
    <w:docPart>
      <w:docPartPr>
        <w:name w:val="9E5989B51B5D44E1BB0623A5A03EE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41A60-0177-4B28-9DE4-A26DEC6B2CB2}"/>
      </w:docPartPr>
      <w:docPartBody>
        <w:p w:rsidR="00B03F9B" w:rsidRDefault="00A82056">
          <w:pPr>
            <w:pStyle w:val="9E5989B51B5D44E1BB0623A5A03EE365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D3AB2EE3A65C498FA34647645FC8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DD6F-CFC5-44B0-9B42-3E5C25191C3B}"/>
      </w:docPartPr>
      <w:docPartBody>
        <w:p w:rsidR="00184BBD" w:rsidRDefault="00B03F9B" w:rsidP="00B03F9B">
          <w:pPr>
            <w:pStyle w:val="D3AB2EE3A65C498FA34647645FC8952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056"/>
    <w:rsid w:val="00184BBD"/>
    <w:rsid w:val="001E5E77"/>
    <w:rsid w:val="006B1EB3"/>
    <w:rsid w:val="00A82056"/>
    <w:rsid w:val="00B03F9B"/>
    <w:rsid w:val="00B17E6B"/>
    <w:rsid w:val="00D4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BBEC4DB8B740B88CA94289216CF371">
    <w:name w:val="92BBEC4DB8B740B88CA94289216CF371"/>
  </w:style>
  <w:style w:type="paragraph" w:customStyle="1" w:styleId="C986515E40104F1FAD3556553E19314D">
    <w:name w:val="C986515E40104F1FAD3556553E19314D"/>
  </w:style>
  <w:style w:type="paragraph" w:customStyle="1" w:styleId="D3AB2EE3A65C498FA34647645FC8952D">
    <w:name w:val="D3AB2EE3A65C498FA34647645FC8952D"/>
    <w:rsid w:val="00B03F9B"/>
    <w:rPr>
      <w:kern w:val="2"/>
      <w:lang w:val="en-ID" w:eastAsia="en-ID"/>
      <w14:ligatures w14:val="standardContextual"/>
    </w:rPr>
  </w:style>
  <w:style w:type="paragraph" w:customStyle="1" w:styleId="53F02FA55AD44B76868573B6F8EBB59D">
    <w:name w:val="53F02FA55AD44B76868573B6F8EBB59D"/>
  </w:style>
  <w:style w:type="paragraph" w:customStyle="1" w:styleId="41D93DC8E3F847E5B774C2A0EE6AF061">
    <w:name w:val="41D93DC8E3F847E5B774C2A0EE6AF061"/>
  </w:style>
  <w:style w:type="paragraph" w:customStyle="1" w:styleId="4CB425CFAD174F4BA4F0896B4945976F">
    <w:name w:val="4CB425CFAD174F4BA4F0896B4945976F"/>
  </w:style>
  <w:style w:type="paragraph" w:customStyle="1" w:styleId="7B979A77BA114627B768D6F6FEC91B23">
    <w:name w:val="7B979A77BA114627B768D6F6FEC91B23"/>
  </w:style>
  <w:style w:type="paragraph" w:customStyle="1" w:styleId="72256433B3CB45AA886E2AFFB146A666">
    <w:name w:val="72256433B3CB45AA886E2AFFB146A666"/>
  </w:style>
  <w:style w:type="paragraph" w:customStyle="1" w:styleId="32944B0D2BFF4D20BAE0C567ECFD7801">
    <w:name w:val="32944B0D2BFF4D20BAE0C567ECFD7801"/>
  </w:style>
  <w:style w:type="paragraph" w:customStyle="1" w:styleId="BA992A8B70C94504B23BD7914FA0D590">
    <w:name w:val="BA992A8B70C94504B23BD7914FA0D590"/>
  </w:style>
  <w:style w:type="paragraph" w:customStyle="1" w:styleId="DFC24ECABE524E3FB6E9F3B9BD86B7BB">
    <w:name w:val="DFC24ECABE524E3FB6E9F3B9BD86B7BB"/>
  </w:style>
  <w:style w:type="paragraph" w:customStyle="1" w:styleId="9E5989B51B5D44E1BB0623A5A03EE365">
    <w:name w:val="9E5989B51B5D44E1BB0623A5A03EE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670ACD6D4247A0FEF8F3FABAB249" ma:contentTypeVersion="2" ma:contentTypeDescription="Create a new document." ma:contentTypeScope="" ma:versionID="4920c5a9432d90a0670ba6365561b5e1">
  <xsd:schema xmlns:xsd="http://www.w3.org/2001/XMLSchema" xmlns:xs="http://www.w3.org/2001/XMLSchema" xmlns:p="http://schemas.microsoft.com/office/2006/metadata/properties" xmlns:ns2="93995cc2-6f3f-49d6-9a93-e1b43fc85f18" targetNamespace="http://schemas.microsoft.com/office/2006/metadata/properties" ma:root="true" ma:fieldsID="dfc9fd3988a861ae69b98269778ff18f" ns2:_="">
    <xsd:import namespace="93995cc2-6f3f-49d6-9a93-e1b43fc85f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5cc2-6f3f-49d6-9a93-e1b43fc85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1F78C2-E699-4CB8-90AC-9C0C98E5DB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57C8C0-4393-495D-BD37-393825A52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5cc2-6f3f-49d6-9a93-e1b43fc85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E33D1B-7ABB-411A-98FB-D17AB00B33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41</TotalTime>
  <Pages>2</Pages>
  <Words>219</Words>
  <Characters>1435</Characters>
  <Application>Microsoft Office Word</Application>
  <DocSecurity>0</DocSecurity>
  <Lines>95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labpk</dc:creator>
  <cp:keywords/>
  <dc:description/>
  <cp:lastModifiedBy>Yohanes Sigit Purnomo Wuryo Putro, Ph.D.</cp:lastModifiedBy>
  <cp:revision>5</cp:revision>
  <dcterms:created xsi:type="dcterms:W3CDTF">2018-10-25T09:21:00Z</dcterms:created>
  <dcterms:modified xsi:type="dcterms:W3CDTF">2024-04-19T02:29:00Z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0x0101006218670ACD6D4247A0FEF8F3FABAB249</vt:lpwstr>
  </property>
</Properties>
</file>